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E4" w:rsidRDefault="006E6BB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1D717D1E" wp14:editId="25D9B334">
                <wp:simplePos x="0" y="0"/>
                <wp:positionH relativeFrom="page">
                  <wp:posOffset>-21590</wp:posOffset>
                </wp:positionH>
                <wp:positionV relativeFrom="paragraph">
                  <wp:posOffset>-869950</wp:posOffset>
                </wp:positionV>
                <wp:extent cx="7526655" cy="10720705"/>
                <wp:effectExtent l="0" t="0" r="0" b="44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655" cy="1072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F087B" id="矩形 11" o:spid="_x0000_s1026" style="position:absolute;left:0;text-align:left;margin-left:-1.7pt;margin-top:-68.5pt;width:592.65pt;height:844.15pt;z-index:-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" fillcolor="white [3212]" stroked="f" strokeweight="2pt">
                <w10:wrap anchorx="page"/>
              </v:rect>
            </w:pict>
          </mc:Fallback>
        </mc:AlternateContent>
      </w:r>
      <w:r w:rsidR="007F22B3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BBC9A6C" wp14:editId="7D7CF47A">
                <wp:simplePos x="0" y="0"/>
                <wp:positionH relativeFrom="margin">
                  <wp:posOffset>68580</wp:posOffset>
                </wp:positionH>
                <wp:positionV relativeFrom="page">
                  <wp:posOffset>185924</wp:posOffset>
                </wp:positionV>
                <wp:extent cx="4818380" cy="88646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8380" cy="886460"/>
                          <a:chOff x="139066" y="45916"/>
                          <a:chExt cx="4818437" cy="887271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066" y="45916"/>
                            <a:ext cx="2095524" cy="8872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F09E4" w:rsidRDefault="000D7077">
                              <w:pPr>
                                <w:adjustRightInd w:val="0"/>
                                <w:snapToGrid w:val="0"/>
                                <w:rPr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68"/>
                                  <w:szCs w:val="6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2990" y="171607"/>
                            <a:ext cx="2824513" cy="570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F09E4" w:rsidRDefault="000D7077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id="组合 4" o:spid="_x0000_s1026" style="position:absolute;left:0;text-align:left;margin-left:5.4pt;margin-top:14.65pt;width:379.4pt;height:69.8pt;z-index:251644928;mso-position-horizontal-relative:margin;mso-position-vertical-relative:page;mso-width-relative:margin" coordorigin="1390,459" coordsize="48184,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390;top:459;width:20955;height:8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AF09E4" w:rsidRDefault="000D7077">
                        <w:pPr>
                          <w:adjustRightInd w:val="0"/>
                          <w:snapToGrid w:val="0"/>
                          <w:rPr>
                            <w:sz w:val="68"/>
                            <w:szCs w:val="6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68"/>
                            <w:szCs w:val="6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1329;top:1716;width:28246;height: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:rsidR="00AF09E4" w:rsidRDefault="000D7077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x="margin" anchory="page"/>
              </v:group>
            </w:pict>
          </mc:Fallback>
        </mc:AlternateContent>
      </w:r>
      <w:r w:rsidR="000D7077">
        <w:rPr>
          <w:noProof/>
        </w:rPr>
        <w:drawing>
          <wp:anchor distT="0" distB="0" distL="114300" distR="114300" simplePos="0" relativeHeight="251711488" behindDoc="0" locked="0" layoutInCell="1" allowOverlap="1" wp14:anchorId="3DBBE4F5" wp14:editId="6C4B4F90">
            <wp:simplePos x="0" y="0"/>
            <wp:positionH relativeFrom="column">
              <wp:posOffset>6181725</wp:posOffset>
            </wp:positionH>
            <wp:positionV relativeFrom="paragraph">
              <wp:posOffset>-19050</wp:posOffset>
            </wp:positionV>
            <wp:extent cx="429895" cy="429895"/>
            <wp:effectExtent l="0" t="0" r="8255" b="8255"/>
            <wp:wrapNone/>
            <wp:docPr id="24" name="图片 24" descr="手提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手提包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42989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0D7077">
        <w:rPr>
          <w:noProof/>
        </w:rPr>
        <w:drawing>
          <wp:anchor distT="0" distB="0" distL="114300" distR="114300" simplePos="0" relativeHeight="251710464" behindDoc="0" locked="0" layoutInCell="1" allowOverlap="1" wp14:anchorId="203828DF" wp14:editId="2584B9AC">
            <wp:simplePos x="0" y="0"/>
            <wp:positionH relativeFrom="column">
              <wp:posOffset>5610225</wp:posOffset>
            </wp:positionH>
            <wp:positionV relativeFrom="paragraph">
              <wp:posOffset>-19050</wp:posOffset>
            </wp:positionV>
            <wp:extent cx="429260" cy="429260"/>
            <wp:effectExtent l="0" t="0" r="8890" b="8890"/>
            <wp:wrapNone/>
            <wp:docPr id="23" name="图片 23" descr="学士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士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2926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</w:p>
    <w:p w:rsidR="00AF09E4" w:rsidRDefault="000D7077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6FD3B9F9" wp14:editId="28927208">
                <wp:simplePos x="0" y="0"/>
                <wp:positionH relativeFrom="margin">
                  <wp:posOffset>-591820</wp:posOffset>
                </wp:positionH>
                <wp:positionV relativeFrom="page">
                  <wp:posOffset>1045210</wp:posOffset>
                </wp:positionV>
                <wp:extent cx="7815580" cy="1143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14300"/>
                          <a:chOff x="0" y="0"/>
                          <a:chExt cx="7817283" cy="191707"/>
                        </a:xfrm>
                      </wpg:grpSpPr>
                      <wps:wsp>
                        <wps:cNvPr id="1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6FD78" id="组合 8" o:spid="_x0000_s1026" style="position:absolute;left:0;text-align:left;margin-left:-46.6pt;margin-top:82.3pt;width:615.4pt;height:9pt;z-index:-251665408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AF09E4" w:rsidRDefault="000D7077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52D5807" wp14:editId="0796C416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21A9E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:rsidR="00AF09E4" w:rsidRDefault="00E026B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DED34AB" wp14:editId="500A5232">
                <wp:simplePos x="0" y="0"/>
                <wp:positionH relativeFrom="column">
                  <wp:posOffset>-73806</wp:posOffset>
                </wp:positionH>
                <wp:positionV relativeFrom="page">
                  <wp:posOffset>1207477</wp:posOffset>
                </wp:positionV>
                <wp:extent cx="6786733" cy="273733"/>
                <wp:effectExtent l="0" t="0" r="1460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733" cy="273733"/>
                          <a:chOff x="-9329" y="-176190"/>
                          <a:chExt cx="6786733" cy="274626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-9329" y="-176190"/>
                            <a:ext cx="1267487" cy="274626"/>
                            <a:chOff x="-9321" y="-243900"/>
                            <a:chExt cx="1266820" cy="380165"/>
                          </a:xfrm>
                        </wpg:grpSpPr>
                        <wps:wsp>
                          <wps:cNvPr id="14" name="任意多边形 2"/>
                          <wps:cNvSpPr/>
                          <wps:spPr bwMode="auto">
                            <a:xfrm>
                              <a:off x="1760" y="-24390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F09E4" w:rsidRDefault="000D707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直角三角形 3"/>
                          <wps:cNvSpPr/>
                          <wps:spPr bwMode="auto">
                            <a:xfrm rot="10800000">
                              <a:off x="-9321" y="30575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7" name="直接连接符 14"/>
                        <wps:cNvCnPr/>
                        <wps:spPr>
                          <a:xfrm>
                            <a:off x="128954" y="31217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ED34AB" id="组合 15" o:spid="_x0000_s1030" style="position:absolute;left:0;text-align:left;margin-left:-5.8pt;margin-top:95.1pt;width:534.4pt;height:21.55pt;z-index:251664384;mso-position-vertical-relative:page;mso-width-relative:margin;mso-height-relative:margin" coordorigin="-93,-1761" coordsize="67867,2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">
                <v:group id="组合 81" o:spid="_x0000_s1031" style="position:absolute;left:-93;top:-1761;width:12674;height:2745" coordorigin="-93,-2439" coordsize="12668,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_x0000_s1032" style="position:absolute;left:17;top:-2439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AF09E4" w:rsidRDefault="000D707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-93;top:305;width:1440;height:10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" fillcolor="#405e6c" stroked="f"/>
                </v:group>
                <v:line id="直接连接符 14" o:spid="_x0000_s1034" style="position:absolute;visibility:visible;mso-wrap-style:square" from="1289,312" to="67774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" strokecolor="#4e7282"/>
                <w10:wrap anchory="page"/>
              </v:group>
            </w:pict>
          </mc:Fallback>
        </mc:AlternateContent>
      </w:r>
    </w:p>
    <w:p w:rsidR="00AF09E4" w:rsidRDefault="00AF09E4">
      <w:pPr>
        <w:adjustRightInd w:val="0"/>
        <w:snapToGrid w:val="0"/>
      </w:pPr>
    </w:p>
    <w:p w:rsidR="00AF09E4" w:rsidRDefault="0093107C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73BE1191" wp14:editId="5DB4E99A">
            <wp:simplePos x="0" y="0"/>
            <wp:positionH relativeFrom="column">
              <wp:posOffset>5669280</wp:posOffset>
            </wp:positionH>
            <wp:positionV relativeFrom="paragraph">
              <wp:posOffset>5080</wp:posOffset>
            </wp:positionV>
            <wp:extent cx="883548" cy="1292225"/>
            <wp:effectExtent l="0" t="0" r="0" b="317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xlarge-dsc-F7A942627E7FC0BAE90E409AD793470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548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6B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1623647</wp:posOffset>
                </wp:positionV>
                <wp:extent cx="4991134" cy="1189989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34" cy="1189989"/>
                          <a:chOff x="0" y="0"/>
                          <a:chExt cx="4648866" cy="1190623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3" cy="1190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F09E4" w:rsidRDefault="000D707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proofErr w:type="gramStart"/>
                              <w:r w:rsidR="003D4B46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李星屿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AF09E4" w:rsidRDefault="000D707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AF09E4" w:rsidRDefault="000D707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3D4B46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3888488298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AF09E4" w:rsidRDefault="000D707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r w:rsidR="003D4B46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1637516330@</w:t>
                              </w:r>
                              <w:r w:rsidR="003D4B46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qq</w:t>
                              </w:r>
                              <w:r w:rsidR="003D4B46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AF09E4" w:rsidRDefault="000D707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3D4B46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昆明理工大学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83" y="0"/>
                            <a:ext cx="2229783" cy="1190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F09E4" w:rsidRDefault="000D707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年    龄：2</w:t>
                              </w:r>
                              <w:r w:rsidR="003D4B46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AF09E4" w:rsidRDefault="000D707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身    高：17</w:t>
                              </w:r>
                              <w:r w:rsidR="003D4B46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cm</w:t>
                              </w:r>
                            </w:p>
                            <w:p w:rsidR="00AF09E4" w:rsidRDefault="000D707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政治面貌：共青团员</w:t>
                              </w:r>
                            </w:p>
                            <w:p w:rsidR="00AF09E4" w:rsidRDefault="000D707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    址：</w:t>
                              </w:r>
                              <w:r w:rsidR="003D4B46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云南省昆明市呈贡区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AF09E4" w:rsidRDefault="000D707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最高学历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5" style="position:absolute;left:0;text-align:left;margin-left:15pt;margin-top:127.85pt;width:393pt;height:93.7pt;z-index:251660288;mso-position-vertical-relative:page" coordsize="4648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width:22297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    <v:textbox style="mso-fit-shape-to-text:t">
                    <w:txbxContent>
                      <w:p w:rsidR="00AF09E4" w:rsidRDefault="000D707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proofErr w:type="gramStart"/>
                        <w:r w:rsidR="003D4B46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李星屿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AF09E4" w:rsidRDefault="000D707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：汉族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AF09E4" w:rsidRDefault="000D707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 w:rsidR="003D4B46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3888488298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AF09E4" w:rsidRDefault="000D707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r w:rsidR="003D4B46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1637516330@</w:t>
                        </w:r>
                        <w:r w:rsidR="003D4B46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qq</w:t>
                        </w:r>
                        <w:r w:rsidR="003D4B46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AF09E4" w:rsidRDefault="000D707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3D4B46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昆明理工大学</w:t>
                        </w:r>
                      </w:p>
                    </w:txbxContent>
                  </v:textbox>
                </v:shape>
                <v:shape id="_x0000_s1037" type="#_x0000_t202" style="position:absolute;left:24190;width:22298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" filled="f" stroked="f">
                  <v:textbox style="mso-fit-shape-to-text:t">
                    <w:txbxContent>
                      <w:p w:rsidR="00AF09E4" w:rsidRDefault="000D707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年    龄：2</w:t>
                        </w:r>
                        <w:r w:rsidR="003D4B46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岁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AF09E4" w:rsidRDefault="000D707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身    高：17</w:t>
                        </w:r>
                        <w:r w:rsidR="003D4B46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cm</w:t>
                        </w:r>
                      </w:p>
                      <w:p w:rsidR="00AF09E4" w:rsidRDefault="000D707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政治面貌：共青团员</w:t>
                        </w:r>
                      </w:p>
                      <w:p w:rsidR="00AF09E4" w:rsidRDefault="000D707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    址：</w:t>
                        </w:r>
                        <w:r w:rsidR="003D4B46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云南省昆明市呈贡区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AF09E4" w:rsidRDefault="000D707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最高学历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AF09E4" w:rsidRDefault="00AF09E4">
      <w:pPr>
        <w:adjustRightInd w:val="0"/>
        <w:snapToGrid w:val="0"/>
      </w:pPr>
    </w:p>
    <w:p w:rsidR="00AF09E4" w:rsidRDefault="00AF09E4">
      <w:pPr>
        <w:adjustRightInd w:val="0"/>
        <w:snapToGrid w:val="0"/>
      </w:pPr>
    </w:p>
    <w:p w:rsidR="00AF09E4" w:rsidRDefault="00AF09E4">
      <w:pPr>
        <w:adjustRightInd w:val="0"/>
        <w:snapToGrid w:val="0"/>
      </w:pPr>
    </w:p>
    <w:bookmarkStart w:id="0" w:name="_GoBack"/>
    <w:bookmarkEnd w:id="0"/>
    <w:p w:rsidR="00AF09E4" w:rsidRDefault="000D707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72275" cy="274320"/>
                <wp:effectExtent l="0" t="0" r="9525" b="114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5" cy="274320"/>
                          <a:chOff x="0" y="0"/>
                          <a:chExt cx="6772275" cy="274857"/>
                        </a:xfrm>
                      </wpg:grpSpPr>
                      <wpg:grpSp>
                        <wpg:cNvPr id="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74857"/>
                            <a:chOff x="3" y="0"/>
                            <a:chExt cx="1255739" cy="380484"/>
                          </a:xfrm>
                        </wpg:grpSpPr>
                        <wps:wsp>
                          <wps:cNvPr id="1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F09E4" w:rsidRDefault="000D707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3" y="274794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直接连接符 20"/>
                        <wps:cNvCnPr/>
                        <wps:spPr>
                          <a:xfrm>
                            <a:off x="123825" y="19978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id="组合 2" o:spid="_x0000_s1038" style="position:absolute;left:0;text-align:left;margin-left:-5pt;margin-top:230.15pt;width:533.25pt;height:21.6pt;z-index:251671552;mso-position-vertical-relative:page" coordsize="67722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">
                <v:group id="组合 81" o:spid="_x0000_s1039" style="position:absolute;width:12564;height:2748" coordorigin="" coordsize="12557,3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_x0000_s104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AF09E4" w:rsidRDefault="000D707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top:2747;width:1440;height:10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" fillcolor="#405e6c" stroked="f"/>
                </v:group>
                <v:line id="直接连接符 20" o:spid="_x0000_s1042" style="position:absolute;visibility:visible;mso-wrap-style:square" from="1238,1997" to="67722,1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:rsidR="00AF09E4" w:rsidRDefault="000D707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F09E4" w:rsidRDefault="000D707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20</w:t>
                            </w:r>
                            <w:r w:rsidR="003D4B46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17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.07-20</w:t>
                            </w:r>
                            <w:r w:rsidR="003D4B46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.06                     </w:t>
                            </w:r>
                            <w:r w:rsidR="003D4B46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昆明理工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大学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 w:rsidR="003D4B46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数据科学与大数据技术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（本科）</w:t>
                            </w:r>
                          </w:p>
                          <w:p w:rsidR="00AF09E4" w:rsidRDefault="000D707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 w:rsidR="00AF09E4" w:rsidRDefault="007F22B3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W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eb开发、</w:t>
                            </w:r>
                            <w:r w:rsidR="003D4B46">
                              <w:rPr>
                                <w:rFonts w:ascii="微软雅黑" w:hAnsi="微软雅黑" w:cs="微软雅黑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python、C语言、Java、</w:t>
                            </w:r>
                            <w:r w:rsidR="000D7077">
                              <w:rPr>
                                <w:rFonts w:ascii="微软雅黑" w:hAnsi="微软雅黑" w:cs="微软雅黑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数据结构、操作系统、编译原理、计算机网络、数据库原理、软件工程、</w:t>
                            </w:r>
                            <w:r w:rsidR="003D4B46">
                              <w:rPr>
                                <w:rFonts w:ascii="微软雅黑" w:hAnsi="微软雅黑" w:cs="微软雅黑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嵌入式设计</w:t>
                            </w:r>
                            <w:r w:rsidR="000D7077">
                              <w:rPr>
                                <w:rFonts w:ascii="微软雅黑" w:hAnsi="微软雅黑" w:cs="微软雅黑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、Java，高等数学，离散数学等。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文本框 2" o:spid="_x0000_s1043" type="#_x0000_t202" style="position:absolute;left:0;text-align:left;margin-left:15.2pt;margin-top:251.2pt;width:506.25pt;height:7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" filled="f" stroked="f">
                <v:textbox style="mso-fit-shape-to-text:t">
                  <w:txbxContent>
                    <w:p w:rsidR="00AF09E4" w:rsidRDefault="000D707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20</w:t>
                      </w:r>
                      <w:r w:rsidR="003D4B46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17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.07-20</w:t>
                      </w:r>
                      <w:r w:rsidR="003D4B46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21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.06                     </w:t>
                      </w:r>
                      <w:r w:rsidR="003D4B46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昆明理工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大学        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  </w:t>
                      </w:r>
                      <w:r w:rsidR="003D4B46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数据科学与大数据技术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（本科）</w:t>
                      </w:r>
                    </w:p>
                    <w:p w:rsidR="00AF09E4" w:rsidRDefault="000D707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 w:rsidR="00AF09E4" w:rsidRDefault="007F22B3">
                      <w:pPr>
                        <w:adjustRightInd w:val="0"/>
                        <w:snapToGrid w:val="0"/>
                        <w:spacing w:line="2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W</w:t>
                      </w:r>
                      <w:r>
                        <w:rPr>
                          <w:rFonts w:ascii="微软雅黑" w:hAnsi="微软雅黑" w:cs="微软雅黑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eb开发、</w:t>
                      </w:r>
                      <w:r w:rsidR="003D4B46">
                        <w:rPr>
                          <w:rFonts w:ascii="微软雅黑" w:hAnsi="微软雅黑" w:cs="微软雅黑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python、C语言、Java、</w:t>
                      </w:r>
                      <w:r w:rsidR="000D7077">
                        <w:rPr>
                          <w:rFonts w:ascii="微软雅黑" w:hAnsi="微软雅黑" w:cs="微软雅黑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数据结构、操作系统、编译原理、计算机网络、数据库原理、软件工程、</w:t>
                      </w:r>
                      <w:r w:rsidR="003D4B46">
                        <w:rPr>
                          <w:rFonts w:ascii="微软雅黑" w:hAnsi="微软雅黑" w:cs="微软雅黑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嵌入式设计</w:t>
                      </w:r>
                      <w:r w:rsidR="000D7077">
                        <w:rPr>
                          <w:rFonts w:ascii="微软雅黑" w:hAnsi="微软雅黑" w:cs="微软雅黑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、Java，高等数学，离散数学等。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F09E4" w:rsidRDefault="00AF09E4">
      <w:pPr>
        <w:adjustRightInd w:val="0"/>
        <w:snapToGrid w:val="0"/>
      </w:pPr>
    </w:p>
    <w:p w:rsidR="00AF09E4" w:rsidRDefault="00361A88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689182" wp14:editId="51A2EA8A">
                <wp:simplePos x="0" y="0"/>
                <wp:positionH relativeFrom="margin">
                  <wp:posOffset>-65405</wp:posOffset>
                </wp:positionH>
                <wp:positionV relativeFrom="paragraph">
                  <wp:posOffset>4980940</wp:posOffset>
                </wp:positionV>
                <wp:extent cx="1234440" cy="236855"/>
                <wp:effectExtent l="0" t="0" r="3810" b="0"/>
                <wp:wrapNone/>
                <wp:docPr id="9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34440" cy="23685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22B3" w:rsidRDefault="007F22B3" w:rsidP="007F22B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作品展示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9182" id="任意多边形 2" o:spid="_x0000_s1044" style="position:absolute;left:0;text-align:left;margin-left:-5.15pt;margin-top:392.2pt;width:97.2pt;height:18.6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59565,0;1028033,0;1234440,236855;1165973,236855;904390,0;939168,0;1145576,236855;1110797,236855;0,0;883993,0;1090400,236855;0,236855" o:connectangles="0,0,0,0,0,0,0,0,0,0,0,0" textboxrect="0,0,1406296,288031"/>
                <v:textbox inset="5.5mm,0,,0">
                  <w:txbxContent>
                    <w:p w:rsidR="007F22B3" w:rsidRDefault="007F22B3" w:rsidP="007F22B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作品展示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1F0A5B" wp14:editId="48DD238B">
                <wp:simplePos x="0" y="0"/>
                <wp:positionH relativeFrom="column">
                  <wp:posOffset>-58420</wp:posOffset>
                </wp:positionH>
                <wp:positionV relativeFrom="paragraph">
                  <wp:posOffset>5212715</wp:posOffset>
                </wp:positionV>
                <wp:extent cx="143510" cy="76200"/>
                <wp:effectExtent l="0" t="0" r="8890" b="0"/>
                <wp:wrapNone/>
                <wp:docPr id="10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3510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09B0" id="直角三角形 3" o:spid="_x0000_s1026" type="#_x0000_t6" style="position:absolute;left:0;text-align:left;margin-left:-4.6pt;margin-top:410.45pt;width:11.3pt;height:6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" fillcolor="#405e6c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067660" wp14:editId="60F817B7">
                <wp:simplePos x="0" y="0"/>
                <wp:positionH relativeFrom="margin">
                  <wp:posOffset>81280</wp:posOffset>
                </wp:positionH>
                <wp:positionV relativeFrom="paragraph">
                  <wp:posOffset>5210175</wp:posOffset>
                </wp:positionV>
                <wp:extent cx="6675755" cy="10160"/>
                <wp:effectExtent l="0" t="0" r="29845" b="27940"/>
                <wp:wrapNone/>
                <wp:docPr id="44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755" cy="1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25557" id="直接连接符 20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4pt,410.25pt" to="532.05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" strokecolor="#4e7282">
                <w10:wrap anchorx="margin"/>
              </v:lin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51B848" wp14:editId="16178E95">
                <wp:simplePos x="0" y="0"/>
                <wp:positionH relativeFrom="margin">
                  <wp:align>center</wp:align>
                </wp:positionH>
                <wp:positionV relativeFrom="page">
                  <wp:posOffset>8426450</wp:posOffset>
                </wp:positionV>
                <wp:extent cx="6429375" cy="53594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E6BB0" w:rsidRDefault="006E6BB0" w:rsidP="007F22B3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ithub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B27C7A">
                              <w:fldChar w:fldCharType="begin"/>
                            </w:r>
                            <w:r w:rsidR="00B27C7A">
                              <w:instrText xml:space="preserve"> HYPERLINK "https://github.com/LiStarRain?tab=repositories" </w:instrText>
                            </w:r>
                            <w:r w:rsidR="00B27C7A">
                              <w:fldChar w:fldCharType="separate"/>
                            </w:r>
                            <w:r w:rsidR="00B27C7A">
                              <w:rPr>
                                <w:rStyle w:val="a9"/>
                              </w:rPr>
                              <w:t>https://github.com/LiStarRain?tab=repositories</w:t>
                            </w:r>
                            <w:r w:rsidR="00B27C7A">
                              <w:fldChar w:fldCharType="end"/>
                            </w:r>
                          </w:p>
                          <w:p w:rsidR="006E6BB0" w:rsidRPr="006E6BB0" w:rsidRDefault="00F85EB8" w:rsidP="006E6BB0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作品网站</w:t>
                            </w:r>
                            <w:r w:rsidR="006E6BB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hyperlink r:id="rId10" w:history="1">
                              <w:r w:rsidR="00B27C7A">
                                <w:rPr>
                                  <w:rStyle w:val="a9"/>
                                </w:rPr>
                                <w:t>http://wasser.net.cn/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1B848" id="_x0000_s1045" type="#_x0000_t202" style="position:absolute;left:0;text-align:left;margin-left:0;margin-top:663.5pt;width:506.25pt;height:42.2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" filled="f" stroked="f">
                <v:textbox style="mso-fit-shape-to-text:t">
                  <w:txbxContent>
                    <w:p w:rsidR="006E6BB0" w:rsidRDefault="006E6BB0" w:rsidP="007F22B3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ithub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B27C7A">
                        <w:fldChar w:fldCharType="begin"/>
                      </w:r>
                      <w:r w:rsidR="00B27C7A">
                        <w:instrText xml:space="preserve"> HYPERLINK "https://github.com/LiStarRain?tab=repositories" </w:instrText>
                      </w:r>
                      <w:r w:rsidR="00B27C7A">
                        <w:fldChar w:fldCharType="separate"/>
                      </w:r>
                      <w:r w:rsidR="00B27C7A">
                        <w:rPr>
                          <w:rStyle w:val="a9"/>
                        </w:rPr>
                        <w:t>https://github.com/LiStarRain?tab=repositories</w:t>
                      </w:r>
                      <w:r w:rsidR="00B27C7A">
                        <w:fldChar w:fldCharType="end"/>
                      </w:r>
                    </w:p>
                    <w:p w:rsidR="006E6BB0" w:rsidRPr="006E6BB0" w:rsidRDefault="00F85EB8" w:rsidP="006E6BB0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个人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作品网站</w:t>
                      </w:r>
                      <w:r w:rsidR="006E6BB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hyperlink r:id="rId11" w:history="1">
                        <w:r w:rsidR="00B27C7A">
                          <w:rPr>
                            <w:rStyle w:val="a9"/>
                          </w:rPr>
                          <w:t>http://wasser.net.cn/</w:t>
                        </w:r>
                      </w:hyperlink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D406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E3E33" wp14:editId="4FB4F634">
                <wp:simplePos x="0" y="0"/>
                <wp:positionH relativeFrom="column">
                  <wp:posOffset>193040</wp:posOffset>
                </wp:positionH>
                <wp:positionV relativeFrom="page">
                  <wp:posOffset>9526221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F09E4" w:rsidRDefault="000D7077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本人性格</w:t>
                            </w:r>
                            <w:r w:rsidR="007F22B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沉稳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、为人诚恳、乐观向上、拥有较强的适应能力，并且喜欢钻研和深究，有一定程度的开发经验和良好的代码书写习惯，并且热爱</w:t>
                            </w:r>
                            <w:r w:rsidR="00B27C7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前端，有强烈好奇心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，敢于创新和不怕失败</w:t>
                            </w:r>
                            <w:r w:rsidR="001635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B27C7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爱好音乐</w:t>
                            </w:r>
                            <w:r w:rsidR="0014088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044" type="#_x0000_t202" style="position:absolute;left:0;text-align:left;margin-left:15.2pt;margin-top:750.1pt;width:506.25pt;height:42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" filled="f" stroked="f">
                <v:textbox style="mso-fit-shape-to-text:t">
                  <w:txbxContent>
                    <w:p w:rsidR="00AF09E4" w:rsidRDefault="000D7077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本人性格</w:t>
                      </w:r>
                      <w:r w:rsidR="007F22B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沉稳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、为人诚恳、乐观向上、拥有较强的适应能力，并且喜欢钻研和深究，有一定程度的开发经验和良好的代码书写习惯，并且热爱</w:t>
                      </w:r>
                      <w:r w:rsidR="00B27C7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前端，有强烈好奇心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，敢于创新和不怕失败</w:t>
                      </w:r>
                      <w:r w:rsidR="001635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B27C7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爱好音乐</w:t>
                      </w:r>
                      <w:r w:rsidR="0014088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9296A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C561443" wp14:editId="3D543358">
                <wp:simplePos x="0" y="0"/>
                <wp:positionH relativeFrom="column">
                  <wp:posOffset>-99646</wp:posOffset>
                </wp:positionH>
                <wp:positionV relativeFrom="page">
                  <wp:posOffset>5791200</wp:posOffset>
                </wp:positionV>
                <wp:extent cx="6828790" cy="301625"/>
                <wp:effectExtent l="0" t="0" r="10160" b="3175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8790" cy="301625"/>
                          <a:chOff x="-36697" y="-2421692"/>
                          <a:chExt cx="6829389" cy="303736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-36697" y="-2421692"/>
                            <a:ext cx="1437005" cy="303736"/>
                            <a:chOff x="-36675" y="-3352391"/>
                            <a:chExt cx="1436249" cy="420467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-36675" y="-3352391"/>
                              <a:ext cx="1436249" cy="314251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F09E4" w:rsidRDefault="000D707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技能&amp;证书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6" y="-3037961"/>
                              <a:ext cx="143935" cy="10603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44242" y="-2193656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561443" id="组合 60" o:spid="_x0000_s1047" style="position:absolute;left:0;text-align:left;margin-left:-7.85pt;margin-top:456pt;width:537.7pt;height:23.75pt;z-index:251700224;mso-position-vertical-relative:page;mso-width-relative:margin;mso-height-relative:margin" coordorigin="-366,-24216" coordsize="68293,3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">
                <v:group id="组合 81" o:spid="_x0000_s1048" style="position:absolute;left:-366;top:-24216;width:14369;height:3037" coordorigin="-366,-33523" coordsize="14362,4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_x0000_s1049" style="position:absolute;left:-366;top:-33523;width:14361;height:3142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1116437,0;1196098,0;1436249,314251;1356589,314251;1052242,0;1092705,0;1332857,314251;1292393,314251;0,0;1028510,0;1268661,314251;0,314251" o:connectangles="0,0,0,0,0,0,0,0,0,0,0,0" textboxrect="0,0,1406296,288031"/>
                    <v:textbox inset="5.5mm,0,,0">
                      <w:txbxContent>
                        <w:p w:rsidR="00AF09E4" w:rsidRDefault="000D707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技能&amp;证书</w:t>
                          </w:r>
                        </w:p>
                      </w:txbxContent>
                    </v:textbox>
                  </v:shape>
                  <v:shape id="直角三角形 3" o:spid="_x0000_s1050" type="#_x0000_t6" style="position:absolute;left:2;top:-30379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51" style="position:absolute;visibility:visible;mso-wrap-style:square" from="1442,-21936" to="67926,-21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812165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9192016</wp:posOffset>
                </wp:positionV>
                <wp:extent cx="6775938" cy="283210"/>
                <wp:effectExtent l="0" t="0" r="2540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5938" cy="283210"/>
                          <a:chOff x="0" y="0"/>
                          <a:chExt cx="6775938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F09E4" w:rsidRDefault="000D707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27488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id="组合 72" o:spid="_x0000_s1052" style="position:absolute;left:0;text-align:left;margin-left:0;margin-top:723.8pt;width:533.55pt;height:22.3pt;z-index:251705344;mso-position-horizontal:center;mso-position-horizontal-relative:margin;mso-position-vertical-relative:page;mso-width-relative:margin;mso-height-relative:margin" coordsize="67759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">
                <v:group id="组合 81" o:spid="_x0000_s105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_x0000_s105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AF09E4" w:rsidRDefault="000D707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56" style="position:absolute;visibility:visible;mso-wrap-style:square" from="1274,2095" to="67759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6E6BB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6069965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F09E4" w:rsidRDefault="000D7077" w:rsidP="003D4B4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</w:t>
                            </w:r>
                            <w:r w:rsidR="003D4B4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级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，听说读写能力良好，能快速浏览英语专业文件及书籍；</w:t>
                            </w:r>
                          </w:p>
                          <w:p w:rsidR="00D830F2" w:rsidRDefault="00361A88" w:rsidP="00D830F2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精通</w:t>
                            </w:r>
                            <w:r w:rsidR="00F85EB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HTML/HTML5,CSS/CSS3，LESS</w:t>
                            </w:r>
                            <w:r w:rsidR="00F85EB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以及</w:t>
                            </w:r>
                            <w:r w:rsidR="00F85EB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JavaScript（</w:t>
                            </w:r>
                            <w:r w:rsidR="00F85EB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包括</w:t>
                            </w:r>
                            <w:r w:rsidR="00F85EB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ES6</w:t>
                            </w:r>
                            <w:r w:rsidR="00F85EB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及以上标准）</w:t>
                            </w:r>
                            <w:r w:rsidR="00F85EB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F85EB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牢固掌握面向对象。</w:t>
                            </w:r>
                          </w:p>
                          <w:p w:rsidR="00D830F2" w:rsidRDefault="00D830F2" w:rsidP="00D830F2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掌握J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Query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库的使用</w:t>
                            </w:r>
                            <w:r w:rsidR="007F22B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，了解isotope、g</w:t>
                            </w:r>
                            <w:r w:rsidR="007F22B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lide</w:t>
                            </w:r>
                            <w:r w:rsidR="007F22B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7F22B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7F22B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crollsmooth</w:t>
                            </w:r>
                            <w:proofErr w:type="spellEnd"/>
                            <w:r w:rsidR="0014088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，P</w:t>
                            </w:r>
                            <w:r w:rsidR="0014088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roton</w:t>
                            </w:r>
                            <w:proofErr w:type="gramStart"/>
                            <w:r w:rsidR="007F22B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等库的</w:t>
                            </w:r>
                            <w:proofErr w:type="gramEnd"/>
                            <w:r w:rsidR="007F22B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</w:p>
                          <w:p w:rsidR="00D830F2" w:rsidRDefault="0016357B" w:rsidP="00D830F2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7F22B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</w:t>
                            </w:r>
                            <w:r w:rsidR="007F22B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3C</w:t>
                            </w:r>
                            <w:r w:rsidR="007F22B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原则，了解浏览器渲染原理</w:t>
                            </w:r>
                            <w:r w:rsidR="00B27C7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，掌握</w:t>
                            </w:r>
                            <w:proofErr w:type="spellStart"/>
                            <w:r w:rsidR="00B27C7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 w:rsidR="00B27C7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hotoShop</w:t>
                            </w:r>
                            <w:proofErr w:type="spellEnd"/>
                            <w:r w:rsidR="00B27C7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基础功能的使用，能够依据</w:t>
                            </w:r>
                            <w:proofErr w:type="spellStart"/>
                            <w:r w:rsidR="00B27C7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 w:rsidR="00B27C7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sd</w:t>
                            </w:r>
                            <w:proofErr w:type="spellEnd"/>
                            <w:r w:rsidR="00B27C7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来进行网站构建</w:t>
                            </w:r>
                          </w:p>
                          <w:p w:rsidR="00D830F2" w:rsidRDefault="0014088B" w:rsidP="00D830F2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 w:rsidR="00D830F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 w:rsidR="00D830F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ue</w:t>
                            </w:r>
                            <w:proofErr w:type="spellEnd"/>
                            <w:r w:rsidR="00D830F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 w:rsidR="007F22B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proofErr w:type="spellStart"/>
                            <w:r w:rsidR="007F22B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Boo</w:t>
                            </w:r>
                            <w:r w:rsidR="007F22B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tStrap</w:t>
                            </w:r>
                            <w:proofErr w:type="spellEnd"/>
                            <w:r w:rsidR="007F22B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 w:rsidR="0093107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，熟悉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VVM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模式</w:t>
                            </w:r>
                            <w:r w:rsidR="007F22B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F85EB8" w:rsidRDefault="00F85EB8" w:rsidP="00D830F2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版本库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F85EB8" w:rsidRPr="00D830F2" w:rsidRDefault="00F85EB8" w:rsidP="00D830F2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以及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express框架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的使用</w:t>
                            </w:r>
                            <w:r w:rsidR="0093107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93107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基本掌握</w:t>
                            </w:r>
                            <w:proofErr w:type="spellStart"/>
                            <w:r w:rsidR="0093107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webpack</w:t>
                            </w:r>
                            <w:proofErr w:type="spellEnd"/>
                            <w:r w:rsidR="0093107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打包</w:t>
                            </w:r>
                            <w:r w:rsidR="0093107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工具</w:t>
                            </w:r>
                            <w:r w:rsidR="0093107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的使用，</w:t>
                            </w:r>
                            <w:proofErr w:type="gramStart"/>
                            <w:r w:rsidR="0093107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了解微信小</w:t>
                            </w:r>
                            <w:proofErr w:type="gramEnd"/>
                            <w:r w:rsidR="0093107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程序的开发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left:0;text-align:left;margin-left:0;margin-top:477.95pt;width:506.25pt;height:59.3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" filled="f" stroked="f">
                <v:textbox style="mso-fit-shape-to-text:t">
                  <w:txbxContent>
                    <w:p w:rsidR="00AF09E4" w:rsidRDefault="000D7077" w:rsidP="003D4B46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</w:t>
                      </w:r>
                      <w:r w:rsidR="003D4B4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级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，听说读写能力良好，能快速浏览英语专业文件及书籍；</w:t>
                      </w:r>
                    </w:p>
                    <w:p w:rsidR="00D830F2" w:rsidRDefault="00361A88" w:rsidP="00D830F2">
                      <w:pPr>
                        <w:pStyle w:val="a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精通</w:t>
                      </w:r>
                      <w:r w:rsidR="00F85EB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HTML/HTML5,CSS/CSS3，LESS</w:t>
                      </w:r>
                      <w:r w:rsidR="00F85EB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以及</w:t>
                      </w:r>
                      <w:r w:rsidR="00F85EB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JavaScript（</w:t>
                      </w:r>
                      <w:r w:rsidR="00F85EB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包括</w:t>
                      </w:r>
                      <w:r w:rsidR="00F85EB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ES6</w:t>
                      </w:r>
                      <w:r w:rsidR="00F85EB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及以上标准）</w:t>
                      </w:r>
                      <w:r w:rsidR="00F85EB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F85EB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牢固掌握面向对象。</w:t>
                      </w:r>
                    </w:p>
                    <w:p w:rsidR="00D830F2" w:rsidRDefault="00D830F2" w:rsidP="00D830F2">
                      <w:pPr>
                        <w:pStyle w:val="a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掌握J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Query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库的使用</w:t>
                      </w:r>
                      <w:r w:rsidR="007F22B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，了解isotope、g</w:t>
                      </w:r>
                      <w:r w:rsidR="007F22B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lide</w:t>
                      </w:r>
                      <w:r w:rsidR="007F22B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7F22B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7F22B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crollsmooth</w:t>
                      </w:r>
                      <w:proofErr w:type="spellEnd"/>
                      <w:r w:rsidR="0014088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，P</w:t>
                      </w:r>
                      <w:r w:rsidR="0014088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roton</w:t>
                      </w:r>
                      <w:proofErr w:type="gramStart"/>
                      <w:r w:rsidR="007F22B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等库的</w:t>
                      </w:r>
                      <w:proofErr w:type="gramEnd"/>
                      <w:r w:rsidR="007F22B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</w:p>
                    <w:p w:rsidR="00D830F2" w:rsidRDefault="0016357B" w:rsidP="00D830F2">
                      <w:pPr>
                        <w:pStyle w:val="a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7F22B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</w:t>
                      </w:r>
                      <w:r w:rsidR="007F22B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3C</w:t>
                      </w:r>
                      <w:r w:rsidR="007F22B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原则，了解浏览器渲染原理</w:t>
                      </w:r>
                      <w:r w:rsidR="00B27C7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，掌握</w:t>
                      </w:r>
                      <w:proofErr w:type="spellStart"/>
                      <w:r w:rsidR="00B27C7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</w:t>
                      </w:r>
                      <w:r w:rsidR="00B27C7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hotoShop</w:t>
                      </w:r>
                      <w:proofErr w:type="spellEnd"/>
                      <w:r w:rsidR="00B27C7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基础功能的使用，能够依据</w:t>
                      </w:r>
                      <w:proofErr w:type="spellStart"/>
                      <w:r w:rsidR="00B27C7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</w:t>
                      </w:r>
                      <w:r w:rsidR="00B27C7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sd</w:t>
                      </w:r>
                      <w:proofErr w:type="spellEnd"/>
                      <w:r w:rsidR="00B27C7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来进行网站构建</w:t>
                      </w:r>
                    </w:p>
                    <w:p w:rsidR="00D830F2" w:rsidRDefault="0014088B" w:rsidP="00D830F2">
                      <w:pPr>
                        <w:pStyle w:val="a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 w:rsidR="00D830F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</w:t>
                      </w:r>
                      <w:r w:rsidR="00D830F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ue</w:t>
                      </w:r>
                      <w:proofErr w:type="spellEnd"/>
                      <w:r w:rsidR="00D830F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框架</w:t>
                      </w:r>
                      <w:r w:rsidR="007F22B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了解</w:t>
                      </w:r>
                      <w:proofErr w:type="spellStart"/>
                      <w:r w:rsidR="007F22B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Boo</w:t>
                      </w:r>
                      <w:r w:rsidR="007F22B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tStrap</w:t>
                      </w:r>
                      <w:proofErr w:type="spellEnd"/>
                      <w:r w:rsidR="007F22B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框架</w:t>
                      </w:r>
                      <w:r w:rsidR="0093107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，熟悉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VVM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模式</w:t>
                      </w:r>
                      <w:r w:rsidR="007F22B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F85EB8" w:rsidRDefault="00F85EB8" w:rsidP="00D830F2">
                      <w:pPr>
                        <w:pStyle w:val="a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版本库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F85EB8" w:rsidRPr="00D830F2" w:rsidRDefault="00F85EB8" w:rsidP="00D830F2">
                      <w:pPr>
                        <w:pStyle w:val="a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基本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掌握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以及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express框架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的使用</w:t>
                      </w:r>
                      <w:r w:rsidR="0093107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93107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基本掌握</w:t>
                      </w:r>
                      <w:proofErr w:type="spellStart"/>
                      <w:r w:rsidR="0093107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webpack</w:t>
                      </w:r>
                      <w:proofErr w:type="spellEnd"/>
                      <w:r w:rsidR="0093107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打包</w:t>
                      </w:r>
                      <w:r w:rsidR="0093107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工具</w:t>
                      </w:r>
                      <w:r w:rsidR="0093107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的使用，</w:t>
                      </w:r>
                      <w:proofErr w:type="gramStart"/>
                      <w:r w:rsidR="0093107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了解微信小</w:t>
                      </w:r>
                      <w:proofErr w:type="gramEnd"/>
                      <w:r w:rsidR="0093107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程序的开发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D707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F09E4" w:rsidRDefault="000D707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0228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id="组合 31" o:spid="_x0000_s1058" style="position:absolute;left:0;text-align:left;margin-left:-5pt;margin-top:334pt;width:534pt;height:22.3pt;z-index:2516858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">
                <v:group id="组合 81" o:spid="_x0000_s105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_x0000_s106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AF09E4" w:rsidRDefault="000D707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62" style="position:absolute;visibility:visible;mso-wrap-style:square" from="1333,2002" to="67818,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0D707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F09E4" w:rsidRDefault="000D707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201</w:t>
                            </w:r>
                            <w:r w:rsidR="003D4B46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.0</w:t>
                            </w:r>
                            <w:r w:rsidR="003D4B46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7-2019.08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 w:rsidR="003D4B46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昆明沃创科技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有限公司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         </w:t>
                            </w:r>
                            <w:r w:rsidR="003D4B46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数据分析师</w:t>
                            </w:r>
                          </w:p>
                          <w:p w:rsidR="00AF09E4" w:rsidRDefault="000D7077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</w:t>
                            </w:r>
                            <w:r w:rsidR="003D4B4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利用S</w:t>
                            </w:r>
                            <w:r w:rsidR="003D4B4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QL</w:t>
                            </w:r>
                            <w:r w:rsidR="003D4B4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数据库</w:t>
                            </w:r>
                            <w:r w:rsidR="00D830F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来进行中国移动用户数据的存储、维护以及分析。</w:t>
                            </w:r>
                          </w:p>
                          <w:p w:rsidR="00AF09E4" w:rsidRDefault="000D7077" w:rsidP="00D830F2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</w:t>
                            </w:r>
                            <w:r w:rsidR="00D830F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利用</w:t>
                            </w:r>
                            <w:r w:rsidR="00D830F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358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 w:rsidR="009B358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yth</w:t>
                            </w:r>
                            <w:r w:rsidR="009B358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on</w:t>
                            </w:r>
                            <w:r w:rsidR="009B358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或是E</w:t>
                            </w:r>
                            <w:r w:rsidR="009B358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xcel</w:t>
                            </w:r>
                            <w:r w:rsidR="009B358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等来对数据进行清洗、预处理，并选择合适的算法来建模，最后进行模型评估，发掘出潜藏信息。</w:t>
                            </w:r>
                          </w:p>
                          <w:p w:rsidR="009B358E" w:rsidRDefault="009B358E" w:rsidP="00D830F2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利用报表软件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inalReport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来生成报表。</w:t>
                            </w:r>
                          </w:p>
                          <w:p w:rsidR="00AF09E4" w:rsidRDefault="00AF09E4" w:rsidP="003D4B46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063" type="#_x0000_t202" style="position:absolute;left:0;text-align:left;margin-left:15.2pt;margin-top:355.75pt;width:506.25pt;height:16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" filled="f" stroked="f">
                <v:textbox style="mso-fit-shape-to-text:t">
                  <w:txbxContent>
                    <w:p w:rsidR="00AF09E4" w:rsidRDefault="000D707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201</w:t>
                      </w:r>
                      <w:r w:rsidR="003D4B46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.0</w:t>
                      </w:r>
                      <w:r w:rsidR="003D4B46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7-2019.08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         </w:t>
                      </w:r>
                      <w:r w:rsidR="003D4B46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昆明沃创科技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有限公司     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                   </w:t>
                      </w:r>
                      <w:r w:rsidR="003D4B46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数据分析师</w:t>
                      </w:r>
                    </w:p>
                    <w:p w:rsidR="00AF09E4" w:rsidRDefault="000D7077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</w:t>
                      </w:r>
                      <w:r w:rsidR="003D4B4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利用S</w:t>
                      </w:r>
                      <w:r w:rsidR="003D4B4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QL</w:t>
                      </w:r>
                      <w:r w:rsidR="003D4B4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数据库</w:t>
                      </w:r>
                      <w:r w:rsidR="00D830F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来进行中国移动用户数据的存储、维护以及分析。</w:t>
                      </w:r>
                    </w:p>
                    <w:p w:rsidR="00AF09E4" w:rsidRDefault="000D7077" w:rsidP="00D830F2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实时了解行业的变化，跟踪客户的详细数据，</w:t>
                      </w:r>
                      <w:r w:rsidR="00D830F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利用</w:t>
                      </w:r>
                      <w:r w:rsidR="00D830F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B358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</w:t>
                      </w:r>
                      <w:r w:rsidR="009B358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yth</w:t>
                      </w:r>
                      <w:r w:rsidR="009B358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on</w:t>
                      </w:r>
                      <w:r w:rsidR="009B358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或是E</w:t>
                      </w:r>
                      <w:r w:rsidR="009B358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xcel</w:t>
                      </w:r>
                      <w:r w:rsidR="009B358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等来对数据进行清洗、预处理，并选择合适的算法来建模，最后进行模型评估，发掘出潜藏信息。</w:t>
                      </w:r>
                    </w:p>
                    <w:p w:rsidR="009B358E" w:rsidRDefault="009B358E" w:rsidP="00D830F2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利用报表软件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inalReport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来生成报表。</w:t>
                      </w:r>
                    </w:p>
                    <w:p w:rsidR="00AF09E4" w:rsidRDefault="00AF09E4" w:rsidP="003D4B46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AF09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36CF3"/>
    <w:multiLevelType w:val="hybridMultilevel"/>
    <w:tmpl w:val="7C844EC6"/>
    <w:lvl w:ilvl="0" w:tplc="66ECE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26308D"/>
    <w:multiLevelType w:val="hybridMultilevel"/>
    <w:tmpl w:val="33280618"/>
    <w:lvl w:ilvl="0" w:tplc="BB625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6237C"/>
    <w:rsid w:val="00031C2C"/>
    <w:rsid w:val="00033B00"/>
    <w:rsid w:val="00050DD0"/>
    <w:rsid w:val="000A15E2"/>
    <w:rsid w:val="000A477B"/>
    <w:rsid w:val="000B7624"/>
    <w:rsid w:val="000D7077"/>
    <w:rsid w:val="0014088B"/>
    <w:rsid w:val="00145F04"/>
    <w:rsid w:val="0016204C"/>
    <w:rsid w:val="0016357B"/>
    <w:rsid w:val="001864CD"/>
    <w:rsid w:val="0019746D"/>
    <w:rsid w:val="001D355C"/>
    <w:rsid w:val="00211176"/>
    <w:rsid w:val="00213FA7"/>
    <w:rsid w:val="00215F00"/>
    <w:rsid w:val="002A02CC"/>
    <w:rsid w:val="002A6755"/>
    <w:rsid w:val="002E5E04"/>
    <w:rsid w:val="002F403C"/>
    <w:rsid w:val="003150B6"/>
    <w:rsid w:val="00355330"/>
    <w:rsid w:val="00361A88"/>
    <w:rsid w:val="003666FA"/>
    <w:rsid w:val="003829A9"/>
    <w:rsid w:val="003A597D"/>
    <w:rsid w:val="003A754D"/>
    <w:rsid w:val="003D4B46"/>
    <w:rsid w:val="004264B5"/>
    <w:rsid w:val="004447F5"/>
    <w:rsid w:val="00446196"/>
    <w:rsid w:val="00456C88"/>
    <w:rsid w:val="00461F81"/>
    <w:rsid w:val="00465FA2"/>
    <w:rsid w:val="00487CEA"/>
    <w:rsid w:val="00495809"/>
    <w:rsid w:val="004F0F87"/>
    <w:rsid w:val="004F6A02"/>
    <w:rsid w:val="0053077D"/>
    <w:rsid w:val="005311C9"/>
    <w:rsid w:val="00553D99"/>
    <w:rsid w:val="00557EDC"/>
    <w:rsid w:val="005A26FF"/>
    <w:rsid w:val="005B4768"/>
    <w:rsid w:val="005C3A11"/>
    <w:rsid w:val="006314A6"/>
    <w:rsid w:val="006922FB"/>
    <w:rsid w:val="00694DFC"/>
    <w:rsid w:val="006B4C9F"/>
    <w:rsid w:val="006C69C3"/>
    <w:rsid w:val="006E6BB0"/>
    <w:rsid w:val="006F567F"/>
    <w:rsid w:val="00735052"/>
    <w:rsid w:val="007719C0"/>
    <w:rsid w:val="0077420C"/>
    <w:rsid w:val="007B1C07"/>
    <w:rsid w:val="007F22B3"/>
    <w:rsid w:val="00812165"/>
    <w:rsid w:val="0082702B"/>
    <w:rsid w:val="0085417A"/>
    <w:rsid w:val="0089146D"/>
    <w:rsid w:val="008A2D62"/>
    <w:rsid w:val="00911736"/>
    <w:rsid w:val="00923016"/>
    <w:rsid w:val="0092591B"/>
    <w:rsid w:val="0093107C"/>
    <w:rsid w:val="0093682A"/>
    <w:rsid w:val="0098002F"/>
    <w:rsid w:val="009872F7"/>
    <w:rsid w:val="0099296A"/>
    <w:rsid w:val="009A5011"/>
    <w:rsid w:val="009B358E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AF09E4"/>
    <w:rsid w:val="00B27C7A"/>
    <w:rsid w:val="00B31A69"/>
    <w:rsid w:val="00B52B29"/>
    <w:rsid w:val="00B822E2"/>
    <w:rsid w:val="00BC3ABC"/>
    <w:rsid w:val="00BD4664"/>
    <w:rsid w:val="00BE4D64"/>
    <w:rsid w:val="00BF0749"/>
    <w:rsid w:val="00C21631"/>
    <w:rsid w:val="00CD3E9B"/>
    <w:rsid w:val="00D06232"/>
    <w:rsid w:val="00D50E46"/>
    <w:rsid w:val="00D76D6E"/>
    <w:rsid w:val="00D830F2"/>
    <w:rsid w:val="00D8497B"/>
    <w:rsid w:val="00DB4EC6"/>
    <w:rsid w:val="00DD7BC7"/>
    <w:rsid w:val="00DE59C4"/>
    <w:rsid w:val="00E026BC"/>
    <w:rsid w:val="00E17ECD"/>
    <w:rsid w:val="00EA688C"/>
    <w:rsid w:val="00ED4060"/>
    <w:rsid w:val="00F4103D"/>
    <w:rsid w:val="00F85EB8"/>
    <w:rsid w:val="00FF5D10"/>
    <w:rsid w:val="00FF7F4E"/>
    <w:rsid w:val="022F48F3"/>
    <w:rsid w:val="08B41C55"/>
    <w:rsid w:val="0C2F3FFA"/>
    <w:rsid w:val="0D276CBF"/>
    <w:rsid w:val="135638F1"/>
    <w:rsid w:val="199F6F96"/>
    <w:rsid w:val="1D06237C"/>
    <w:rsid w:val="1D7A2E62"/>
    <w:rsid w:val="1DA126C1"/>
    <w:rsid w:val="21115579"/>
    <w:rsid w:val="21CB7B54"/>
    <w:rsid w:val="24CD6691"/>
    <w:rsid w:val="28A93F85"/>
    <w:rsid w:val="28ED34E7"/>
    <w:rsid w:val="29C7020A"/>
    <w:rsid w:val="305266EE"/>
    <w:rsid w:val="32C52949"/>
    <w:rsid w:val="34F52C8C"/>
    <w:rsid w:val="35AF1C58"/>
    <w:rsid w:val="39B66C48"/>
    <w:rsid w:val="3BF6781B"/>
    <w:rsid w:val="46123B39"/>
    <w:rsid w:val="492F2AA7"/>
    <w:rsid w:val="4D016C86"/>
    <w:rsid w:val="4E157F4A"/>
    <w:rsid w:val="537F082B"/>
    <w:rsid w:val="54A01175"/>
    <w:rsid w:val="63324A2A"/>
    <w:rsid w:val="6A0054FE"/>
    <w:rsid w:val="6C646F42"/>
    <w:rsid w:val="6D53662F"/>
    <w:rsid w:val="73C956F8"/>
    <w:rsid w:val="7C3B6782"/>
    <w:rsid w:val="7CD008EB"/>
    <w:rsid w:val="7D937E8D"/>
    <w:rsid w:val="7EC7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B89371"/>
  <w15:docId w15:val="{B6A83422-D4F8-4AB4-B0DF-65B7FC42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8">
    <w:name w:val="List Paragraph"/>
    <w:basedOn w:val="a"/>
    <w:uiPriority w:val="99"/>
    <w:rsid w:val="00D830F2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B27C7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9800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asser.net.c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asser.net.cn/" TargetMode="Externa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1019;&#24847;&#31616;&#21382;SJS0056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78C1B-6029-40E2-A2F0-E02383E04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创意简历SJS0056A.docx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hp-pc</cp:lastModifiedBy>
  <cp:revision>6</cp:revision>
  <dcterms:created xsi:type="dcterms:W3CDTF">2020-11-17T07:26:00Z</dcterms:created>
  <dcterms:modified xsi:type="dcterms:W3CDTF">2020-11-18T14:25:00Z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